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="865"/>
        <w:tblOverlap w:val="never"/>
        <w:tblW w:w="1008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82"/>
        <w:gridCol w:w="1978"/>
        <w:gridCol w:w="3360"/>
        <w:gridCol w:w="1848"/>
        <w:gridCol w:w="1512"/>
      </w:tblGrid>
      <w:tr w:rsidR="0092095E" w:rsidRPr="000E5318" w:rsidTr="00195B77">
        <w:trPr>
          <w:trHeight w:val="504"/>
        </w:trPr>
        <w:tc>
          <w:tcPr>
            <w:tcW w:w="10080" w:type="dxa"/>
            <w:gridSpan w:val="5"/>
            <w:shd w:val="clear" w:color="auto" w:fill="D9D9D9"/>
            <w:vAlign w:val="center"/>
          </w:tcPr>
          <w:p w:rsidR="0092095E" w:rsidRPr="000E5318" w:rsidRDefault="0059315E" w:rsidP="00C446E4">
            <w:pPr>
              <w:pStyle w:val="1"/>
            </w:pPr>
            <w:r>
              <w:rPr>
                <w:rFonts w:hint="eastAsia"/>
              </w:rPr>
              <w:t>201</w:t>
            </w:r>
            <w:r w:rsidR="006350B9">
              <w:t>8</w:t>
            </w:r>
            <w:r w:rsidR="00195B77">
              <w:rPr>
                <w:rFonts w:hint="eastAsia"/>
              </w:rPr>
              <w:t>학년도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정보통신융합전공</w:t>
            </w:r>
            <w:r w:rsidR="00195B77">
              <w:rPr>
                <w:rFonts w:hint="eastAsia"/>
              </w:rPr>
              <w:t xml:space="preserve"> </w:t>
            </w:r>
            <w:r w:rsidR="00C446E4">
              <w:rPr>
                <w:rFonts w:hint="eastAsia"/>
              </w:rPr>
              <w:t>하</w:t>
            </w:r>
            <w:r w:rsidR="00195B77">
              <w:rPr>
                <w:rFonts w:hint="eastAsia"/>
              </w:rPr>
              <w:t>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인턴십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프로그램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활동일지</w:t>
            </w:r>
          </w:p>
        </w:tc>
      </w:tr>
      <w:tr w:rsidR="00195B77" w:rsidRPr="000E5318" w:rsidTr="00195B77">
        <w:trPr>
          <w:trHeight w:val="720"/>
        </w:trPr>
        <w:tc>
          <w:tcPr>
            <w:tcW w:w="3360" w:type="dxa"/>
            <w:gridSpan w:val="2"/>
            <w:tcBorders>
              <w:bottom w:val="single" w:sz="4" w:space="0" w:color="333333"/>
              <w:right w:val="single" w:sz="4" w:space="0" w:color="auto"/>
            </w:tcBorders>
            <w:shd w:val="clear" w:color="auto" w:fill="auto"/>
          </w:tcPr>
          <w:p w:rsidR="009C60BD" w:rsidRDefault="00195B77" w:rsidP="00195B77">
            <w:pPr>
              <w:pStyle w:val="Body"/>
            </w:pPr>
            <w:r>
              <w:rPr>
                <w:rFonts w:hint="eastAsia"/>
              </w:rPr>
              <w:t>지도교수</w:t>
            </w:r>
            <w:r w:rsidR="00062406">
              <w:rPr>
                <w:rFonts w:hint="eastAsia"/>
              </w:rPr>
              <w:t xml:space="preserve"> </w:t>
            </w:r>
            <w:r w:rsidR="00062406">
              <w:t xml:space="preserve"> </w:t>
            </w:r>
          </w:p>
          <w:p w:rsidR="00195B77" w:rsidRPr="000E5318" w:rsidRDefault="00062406" w:rsidP="009C60BD">
            <w:pPr>
              <w:pStyle w:val="Body"/>
              <w:jc w:val="right"/>
            </w:pPr>
            <w:r>
              <w:rPr>
                <w:rFonts w:hint="eastAsia"/>
              </w:rPr>
              <w:t>최지환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333333"/>
            </w:tcBorders>
            <w:shd w:val="clear" w:color="auto" w:fill="auto"/>
          </w:tcPr>
          <w:p w:rsidR="009C60BD" w:rsidRDefault="00195B77" w:rsidP="00195B77">
            <w:pPr>
              <w:pStyle w:val="Body"/>
            </w:pPr>
            <w:r>
              <w:rPr>
                <w:rFonts w:hint="eastAsia"/>
              </w:rPr>
              <w:t>소속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학교명</w:t>
            </w:r>
            <w:r>
              <w:rPr>
                <w:rFonts w:hint="eastAsia"/>
              </w:rPr>
              <w:t>)</w:t>
            </w:r>
            <w:r w:rsidR="00062406">
              <w:t xml:space="preserve"> </w:t>
            </w:r>
          </w:p>
          <w:p w:rsidR="00195B77" w:rsidRPr="000E5318" w:rsidRDefault="009C60BD" w:rsidP="009C60BD">
            <w:pPr>
              <w:pStyle w:val="Body"/>
              <w:jc w:val="right"/>
            </w:pPr>
            <w:r>
              <w:rPr>
                <w:rFonts w:hint="eastAsia"/>
              </w:rPr>
              <w:t>소프트웨어전공</w:t>
            </w:r>
            <w:r>
              <w:rPr>
                <w:rFonts w:hint="eastAsia"/>
              </w:rPr>
              <w:t>(</w:t>
            </w:r>
            <w:r w:rsidR="00062406">
              <w:rPr>
                <w:rFonts w:hint="eastAsia"/>
              </w:rPr>
              <w:t>한양대학교</w:t>
            </w:r>
            <w:r>
              <w:rPr>
                <w:rFonts w:hint="eastAsia"/>
              </w:rPr>
              <w:t>)</w:t>
            </w:r>
          </w:p>
        </w:tc>
        <w:tc>
          <w:tcPr>
            <w:tcW w:w="3360" w:type="dxa"/>
            <w:gridSpan w:val="2"/>
            <w:tcBorders>
              <w:bottom w:val="single" w:sz="4" w:space="0" w:color="333333"/>
            </w:tcBorders>
            <w:shd w:val="clear" w:color="auto" w:fill="auto"/>
          </w:tcPr>
          <w:p w:rsidR="009C60BD" w:rsidRDefault="00195B77" w:rsidP="00195B77">
            <w:pPr>
              <w:pStyle w:val="Body"/>
            </w:pPr>
            <w:r>
              <w:rPr>
                <w:rFonts w:hint="eastAsia"/>
              </w:rPr>
              <w:t>이름</w:t>
            </w:r>
            <w:r w:rsidR="00062406">
              <w:rPr>
                <w:rFonts w:hint="eastAsia"/>
              </w:rPr>
              <w:t xml:space="preserve">  </w:t>
            </w:r>
          </w:p>
          <w:p w:rsidR="00195B77" w:rsidRPr="000E5318" w:rsidRDefault="00062406" w:rsidP="009C60BD">
            <w:pPr>
              <w:pStyle w:val="Body"/>
              <w:jc w:val="right"/>
            </w:pPr>
            <w:r>
              <w:rPr>
                <w:rFonts w:hint="eastAsia"/>
              </w:rPr>
              <w:t>김재익</w:t>
            </w:r>
          </w:p>
        </w:tc>
      </w:tr>
      <w:tr w:rsidR="0092095E" w:rsidRPr="000E5318" w:rsidTr="00195B77">
        <w:trPr>
          <w:trHeight w:val="303"/>
        </w:trPr>
        <w:tc>
          <w:tcPr>
            <w:tcW w:w="1382" w:type="dxa"/>
            <w:tcBorders>
              <w:bottom w:val="single" w:sz="4" w:space="0" w:color="333333"/>
            </w:tcBorders>
            <w:shd w:val="clear" w:color="auto" w:fill="F3F3F3"/>
          </w:tcPr>
          <w:p w:rsidR="0092095E" w:rsidRPr="000E5318" w:rsidRDefault="0092095E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 w:rsidRPr="000E5318">
              <w:rPr>
                <w:rFonts w:hint="eastAsia"/>
              </w:rPr>
              <w:t>날짜</w:t>
            </w:r>
          </w:p>
        </w:tc>
        <w:tc>
          <w:tcPr>
            <w:tcW w:w="7186" w:type="dxa"/>
            <w:gridSpan w:val="3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1512" w:type="dxa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비고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062406" w:rsidP="00195B77">
            <w:pPr>
              <w:pStyle w:val="Stop"/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</w:rPr>
              <w:t>7/</w:t>
            </w:r>
            <w:r>
              <w:t>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195B77" w:rsidRPr="000E5318" w:rsidRDefault="00062406" w:rsidP="00062406">
            <w:pPr>
              <w:pStyle w:val="Centered"/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세팅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Centered"/>
              <w:framePr w:hSpace="0" w:wrap="auto" w:vAnchor="margin" w:hAnchor="text" w:xAlign="left" w:yAlign="inline"/>
              <w:suppressOverlap w:val="0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062406" w:rsidP="00195B77">
            <w:pPr>
              <w:pStyle w:val="Body"/>
            </w:pPr>
            <w:r>
              <w:rPr>
                <w:rFonts w:hint="eastAsia"/>
              </w:rPr>
              <w:t>7/3</w:t>
            </w:r>
            <w:r>
              <w:t>~</w:t>
            </w:r>
            <w:r w:rsidR="000902A2">
              <w:t>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195B77" w:rsidRPr="000E5318" w:rsidRDefault="000902A2" w:rsidP="00195B77">
            <w:pPr>
              <w:pStyle w:val="Body"/>
            </w:pPr>
            <w:r>
              <w:rPr>
                <w:rFonts w:hint="eastAsia"/>
              </w:rPr>
              <w:t>밑바닥부터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사이토코기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>
              <w:rPr>
                <w:rFonts w:hint="eastAsia"/>
              </w:rPr>
              <w:t>점프투파이썬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이지스퍼블리싱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정독하여</w:t>
            </w:r>
            <w:r>
              <w:t xml:space="preserve"> </w:t>
            </w:r>
            <w:r>
              <w:rPr>
                <w:rFonts w:hint="eastAsia"/>
              </w:rPr>
              <w:t>딥러닝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기초지식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902A2" w:rsidRDefault="00AE57F7" w:rsidP="00195B77">
            <w:pPr>
              <w:pStyle w:val="Body"/>
            </w:pPr>
            <w:r>
              <w:t>7/9~</w:t>
            </w:r>
            <w:r w:rsidR="000902A2">
              <w:t>12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195B77" w:rsidRPr="000E5318" w:rsidRDefault="000902A2" w:rsidP="00195B77">
            <w:pPr>
              <w:pStyle w:val="Body"/>
            </w:pPr>
            <w:r>
              <w:rPr>
                <w:rFonts w:hint="eastAsia"/>
              </w:rPr>
              <w:t>CS231</w:t>
            </w:r>
            <w:r>
              <w:t xml:space="preserve">n </w:t>
            </w:r>
            <w:r>
              <w:rPr>
                <w:rFonts w:hint="eastAsia"/>
              </w:rPr>
              <w:t>유투브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E57F7">
              <w:t>semantic</w:t>
            </w:r>
            <w:r>
              <w:t xml:space="preserve"> segmentation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머신러닝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기초지식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0902A2" w:rsidP="00195B77">
            <w:pPr>
              <w:pStyle w:val="Body"/>
            </w:pPr>
            <w:r>
              <w:rPr>
                <w:rFonts w:hint="eastAsia"/>
              </w:rPr>
              <w:t>7/13~</w:t>
            </w:r>
            <w:r w:rsidR="00AE57F7">
              <w:t>16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195B77" w:rsidRPr="000E5318" w:rsidRDefault="000902A2" w:rsidP="00195B77">
            <w:pPr>
              <w:pStyle w:val="Body"/>
            </w:pPr>
            <w:r>
              <w:t>Pytorch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</w:t>
            </w:r>
            <w:r w:rsidR="00AE57F7">
              <w:rPr>
                <w:rFonts w:hint="eastAsia"/>
              </w:rPr>
              <w:t>튜</w:t>
            </w:r>
            <w:r>
              <w:rPr>
                <w:rFonts w:hint="eastAsia"/>
              </w:rPr>
              <w:t>브강좌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깃허브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  <w:r>
              <w:t>, neural network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segnet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숙지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AE57F7" w:rsidP="00195B77">
            <w:pPr>
              <w:pStyle w:val="Body"/>
            </w:pPr>
            <w:r>
              <w:rPr>
                <w:rFonts w:hint="eastAsia"/>
              </w:rPr>
              <w:t>7/17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195B77" w:rsidRPr="00AE57F7" w:rsidRDefault="00AE57F7" w:rsidP="00195B77">
            <w:pPr>
              <w:pStyle w:val="Body"/>
            </w:pPr>
            <w:r>
              <w:rPr>
                <w:rFonts w:hint="eastAsia"/>
              </w:rPr>
              <w:t>파이썬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AE57F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AE57F7" w:rsidRPr="000E5318" w:rsidRDefault="00AE57F7" w:rsidP="00AE57F7">
            <w:pPr>
              <w:pStyle w:val="Body"/>
            </w:pPr>
            <w:r>
              <w:rPr>
                <w:rFonts w:hint="eastAsia"/>
              </w:rPr>
              <w:t>7</w:t>
            </w:r>
            <w:r>
              <w:t>/18~20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AE57F7" w:rsidRPr="000E5318" w:rsidRDefault="00AE57F7" w:rsidP="00AE57F7">
            <w:pPr>
              <w:pStyle w:val="Body"/>
            </w:pPr>
            <w:r>
              <w:t>Deep Globe challenge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기초지식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AE57F7" w:rsidRPr="000E5318" w:rsidRDefault="00AE57F7" w:rsidP="00AE57F7">
            <w:pPr>
              <w:pStyle w:val="Body"/>
              <w:jc w:val="both"/>
            </w:pPr>
          </w:p>
        </w:tc>
      </w:tr>
      <w:tr w:rsidR="00AE57F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AE57F7" w:rsidRPr="000902A2" w:rsidRDefault="00AE57F7" w:rsidP="00AE57F7">
            <w:pPr>
              <w:pStyle w:val="Body"/>
            </w:pPr>
            <w:r>
              <w:rPr>
                <w:rFonts w:hint="eastAsia"/>
              </w:rPr>
              <w:t>7/</w:t>
            </w:r>
            <w:r>
              <w:t>23~24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AE57F7" w:rsidRPr="000E5318" w:rsidRDefault="00AE57F7" w:rsidP="00AE57F7">
            <w:pPr>
              <w:pStyle w:val="Body"/>
            </w:pPr>
            <w:r>
              <w:rPr>
                <w:rFonts w:hint="eastAsia"/>
              </w:rPr>
              <w:t>U-Net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IoU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AE57F7" w:rsidRPr="000E5318" w:rsidRDefault="00AE57F7" w:rsidP="00AE57F7">
            <w:pPr>
              <w:pStyle w:val="Body"/>
              <w:jc w:val="both"/>
            </w:pPr>
          </w:p>
        </w:tc>
      </w:tr>
      <w:tr w:rsidR="00AE57F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AE57F7" w:rsidRPr="00AE57F7" w:rsidRDefault="00AE57F7" w:rsidP="00AE57F7">
            <w:pPr>
              <w:pStyle w:val="Body"/>
            </w:pPr>
            <w:r>
              <w:rPr>
                <w:rFonts w:hint="eastAsia"/>
              </w:rPr>
              <w:t>7/24~26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AE57F7" w:rsidRPr="00AE57F7" w:rsidRDefault="00AE57F7" w:rsidP="00AE57F7">
            <w:pPr>
              <w:pStyle w:val="Body"/>
            </w:pPr>
            <w:r>
              <w:t>ResU-Net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IoU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AE57F7" w:rsidRPr="000E5318" w:rsidRDefault="00AE57F7" w:rsidP="00AE57F7">
            <w:pPr>
              <w:pStyle w:val="Body"/>
              <w:jc w:val="both"/>
            </w:pPr>
          </w:p>
        </w:tc>
      </w:tr>
      <w:tr w:rsidR="00AE57F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AE57F7" w:rsidRPr="000E5318" w:rsidRDefault="00DC09A3" w:rsidP="00AE57F7">
            <w:pPr>
              <w:pStyle w:val="Body"/>
            </w:pPr>
            <w:r>
              <w:rPr>
                <w:rFonts w:hint="eastAsia"/>
              </w:rPr>
              <w:t>7/26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AE57F7" w:rsidRPr="000E5318" w:rsidRDefault="00DC09A3" w:rsidP="00AE57F7">
            <w:pPr>
              <w:pStyle w:val="Body"/>
            </w:pPr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</w:t>
            </w:r>
            <w:r w:rsidR="009C60BD">
              <w:rPr>
                <w:rFonts w:hint="eastAsia"/>
              </w:rPr>
              <w:t>팅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AE57F7" w:rsidRPr="000E5318" w:rsidRDefault="00AE57F7" w:rsidP="00AE57F7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  <w:r>
              <w:rPr>
                <w:rFonts w:hint="eastAsia"/>
              </w:rPr>
              <w:t>7/30~8/1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  <w:r>
              <w:t>U-Net, ResU-Net</w:t>
            </w:r>
            <w:r>
              <w:rPr>
                <w:rFonts w:hint="eastAsia"/>
              </w:rPr>
              <w:t>비교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IoU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network</w:t>
            </w:r>
            <w:r>
              <w:rPr>
                <w:rFonts w:hint="eastAsia"/>
              </w:rPr>
              <w:t>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  <w:r>
              <w:rPr>
                <w:rFonts w:hint="eastAsia"/>
              </w:rPr>
              <w:t>8/2~3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AE57F7" w:rsidRDefault="00DC09A3" w:rsidP="00DC09A3">
            <w:pPr>
              <w:pStyle w:val="Body"/>
            </w:pP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t>Neural network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숙지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  <w:r>
              <w:rPr>
                <w:rFonts w:hint="eastAsia"/>
              </w:rPr>
              <w:t>8/</w:t>
            </w:r>
            <w:r>
              <w:t>6~8/7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AE57F7" w:rsidRDefault="00DC09A3" w:rsidP="00DC09A3">
            <w:pPr>
              <w:pStyle w:val="Body"/>
            </w:pPr>
            <w:r>
              <w:rPr>
                <w:rFonts w:hint="eastAsia"/>
              </w:rPr>
              <w:t>R2U</w:t>
            </w:r>
            <w:r>
              <w:t>-Net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IoU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  <w:r>
              <w:rPr>
                <w:rFonts w:hint="eastAsia"/>
              </w:rPr>
              <w:t>8/</w:t>
            </w:r>
            <w:r>
              <w:t>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AE57F7" w:rsidRDefault="00DC09A3" w:rsidP="00DC09A3">
            <w:pPr>
              <w:pStyle w:val="Body"/>
            </w:pPr>
            <w:r>
              <w:rPr>
                <w:rFonts w:hint="eastAsia"/>
              </w:rPr>
              <w:t>R2U-Net,</w:t>
            </w:r>
            <w:r>
              <w:t xml:space="preserve"> </w:t>
            </w:r>
            <w:r>
              <w:rPr>
                <w:rFonts w:hint="eastAsia"/>
              </w:rPr>
              <w:t>ResU-Net,</w:t>
            </w:r>
            <w:r>
              <w:t xml:space="preserve"> </w:t>
            </w:r>
            <w:r>
              <w:rPr>
                <w:rFonts w:hint="eastAsia"/>
              </w:rPr>
              <w:t>U-Net</w:t>
            </w:r>
            <w:r>
              <w:t xml:space="preserve"> IoU</w:t>
            </w:r>
            <w:r>
              <w:rPr>
                <w:rFonts w:hint="eastAsia"/>
              </w:rPr>
              <w:t>비교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재숙지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951484" w:rsidP="00DC09A3">
            <w:pPr>
              <w:pStyle w:val="Body"/>
            </w:pPr>
            <w:r>
              <w:rPr>
                <w:rFonts w:hint="eastAsia"/>
              </w:rPr>
              <w:t>8/9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0E5318" w:rsidRDefault="00951484" w:rsidP="00DC09A3">
            <w:pPr>
              <w:pStyle w:val="Body"/>
            </w:pPr>
            <w:r>
              <w:rPr>
                <w:rFonts w:hint="eastAsia"/>
              </w:rPr>
              <w:t>인턴십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마무리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최종정리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  <w:tr w:rsidR="00DC09A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DC09A3" w:rsidRPr="000E5318" w:rsidRDefault="00DC09A3" w:rsidP="00DC09A3">
            <w:pPr>
              <w:pStyle w:val="Body"/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DC09A3" w:rsidRPr="000E5318" w:rsidRDefault="00DC09A3" w:rsidP="00DC09A3">
            <w:pPr>
              <w:pStyle w:val="Body"/>
              <w:jc w:val="both"/>
            </w:pPr>
          </w:p>
        </w:tc>
      </w:tr>
    </w:tbl>
    <w:p w:rsidR="0092095E" w:rsidRPr="000E5318" w:rsidRDefault="00E63A85" w:rsidP="00195B77">
      <w:pPr>
        <w:numPr>
          <w:ilvl w:val="0"/>
          <w:numId w:val="3"/>
        </w:numPr>
      </w:pPr>
      <w:r>
        <w:rPr>
          <w:rFonts w:hint="eastAsia"/>
        </w:rPr>
        <w:t>별도</w:t>
      </w:r>
      <w:r w:rsidR="00195B77">
        <w:rPr>
          <w:rFonts w:hint="eastAsia"/>
        </w:rPr>
        <w:t xml:space="preserve"> </w:t>
      </w:r>
      <w:r w:rsidR="00195B77">
        <w:t>: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인턴십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활동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보고서</w:t>
      </w:r>
      <w:r w:rsidR="00195B77">
        <w:rPr>
          <w:rFonts w:hint="eastAsia"/>
        </w:rPr>
        <w:t xml:space="preserve"> </w:t>
      </w:r>
      <w:r w:rsidR="00195B77">
        <w:t>1</w:t>
      </w:r>
      <w:r w:rsidR="00195B77">
        <w:rPr>
          <w:rFonts w:hint="eastAsia"/>
        </w:rPr>
        <w:t>부</w:t>
      </w:r>
    </w:p>
    <w:p w:rsidR="0092095E" w:rsidRPr="000E5318" w:rsidRDefault="0092095E" w:rsidP="00665894"/>
    <w:sectPr w:rsidR="0092095E" w:rsidRPr="000E5318" w:rsidSect="008C3E67">
      <w:pgSz w:w="11907" w:h="16839" w:code="9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653" w:rsidRDefault="00E12653" w:rsidP="00A1798C">
      <w:pPr>
        <w:spacing w:before="0" w:after="0"/>
      </w:pPr>
      <w:r>
        <w:separator/>
      </w:r>
    </w:p>
  </w:endnote>
  <w:endnote w:type="continuationSeparator" w:id="0">
    <w:p w:rsidR="00E12653" w:rsidRDefault="00E12653" w:rsidP="00A17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653" w:rsidRDefault="00E12653" w:rsidP="00A1798C">
      <w:pPr>
        <w:spacing w:before="0" w:after="0"/>
      </w:pPr>
      <w:r>
        <w:separator/>
      </w:r>
    </w:p>
  </w:footnote>
  <w:footnote w:type="continuationSeparator" w:id="0">
    <w:p w:rsidR="00E12653" w:rsidRDefault="00E12653" w:rsidP="00A179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453"/>
    <w:multiLevelType w:val="hybridMultilevel"/>
    <w:tmpl w:val="48542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314F6"/>
    <w:multiLevelType w:val="hybridMultilevel"/>
    <w:tmpl w:val="928A5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CB3B5D"/>
    <w:multiLevelType w:val="hybridMultilevel"/>
    <w:tmpl w:val="091E0EFA"/>
    <w:lvl w:ilvl="0" w:tplc="7FAA38A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6"/>
  <w:bordersDoNotSurroundHeader/>
  <w:bordersDoNotSurroundFooter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77"/>
    <w:rsid w:val="00042B7A"/>
    <w:rsid w:val="00062406"/>
    <w:rsid w:val="000902A2"/>
    <w:rsid w:val="000E5318"/>
    <w:rsid w:val="00195B77"/>
    <w:rsid w:val="001F0E4E"/>
    <w:rsid w:val="002A61A0"/>
    <w:rsid w:val="0059315E"/>
    <w:rsid w:val="006350B9"/>
    <w:rsid w:val="00665894"/>
    <w:rsid w:val="00790F95"/>
    <w:rsid w:val="008C3E67"/>
    <w:rsid w:val="0092095E"/>
    <w:rsid w:val="00951484"/>
    <w:rsid w:val="00974A12"/>
    <w:rsid w:val="009C60BD"/>
    <w:rsid w:val="00A1798C"/>
    <w:rsid w:val="00A17AD2"/>
    <w:rsid w:val="00A32A56"/>
    <w:rsid w:val="00AA172A"/>
    <w:rsid w:val="00AE57F7"/>
    <w:rsid w:val="00C446E4"/>
    <w:rsid w:val="00D34085"/>
    <w:rsid w:val="00DC09A3"/>
    <w:rsid w:val="00E12653"/>
    <w:rsid w:val="00E63A85"/>
    <w:rsid w:val="00F5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57B28"/>
  <w15:docId w15:val="{AC40BB5C-71D8-4E96-865E-98DD149E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4085"/>
    <w:pPr>
      <w:autoSpaceDE w:val="0"/>
      <w:autoSpaceDN w:val="0"/>
      <w:spacing w:before="60" w:after="60"/>
    </w:pPr>
    <w:rPr>
      <w:rFonts w:ascii="Tahoma" w:eastAsia="굴림" w:hAnsi="Tahoma"/>
      <w:sz w:val="18"/>
      <w:szCs w:val="18"/>
      <w:lang w:eastAsia="ko-KR"/>
    </w:rPr>
  </w:style>
  <w:style w:type="paragraph" w:styleId="1">
    <w:name w:val="heading 1"/>
    <w:basedOn w:val="a"/>
    <w:next w:val="a"/>
    <w:qFormat/>
    <w:rsid w:val="00A51914"/>
    <w:pPr>
      <w:keepNext/>
      <w:spacing w:before="0" w:after="0"/>
      <w:jc w:val="center"/>
      <w:outlineLvl w:val="0"/>
    </w:pPr>
    <w:rPr>
      <w:rFonts w:cs="Arial"/>
      <w:b/>
      <w:bCs/>
      <w:caps/>
      <w:kern w:val="32"/>
      <w:sz w:val="26"/>
      <w:szCs w:val="22"/>
    </w:rPr>
  </w:style>
  <w:style w:type="paragraph" w:styleId="2">
    <w:name w:val="heading 2"/>
    <w:basedOn w:val="a"/>
    <w:next w:val="a"/>
    <w:qFormat/>
    <w:rsid w:val="00F54A65"/>
    <w:pPr>
      <w:framePr w:hSpace="187" w:wrap="around" w:vAnchor="page" w:hAnchor="page" w:xAlign="center" w:y="865"/>
      <w:suppressOverlap/>
      <w:jc w:val="center"/>
      <w:outlineLvl w:val="1"/>
    </w:pPr>
    <w:rPr>
      <w:b/>
      <w:caps/>
    </w:rPr>
  </w:style>
  <w:style w:type="paragraph" w:styleId="3">
    <w:name w:val="heading 3"/>
    <w:basedOn w:val="a"/>
    <w:next w:val="a"/>
    <w:qFormat/>
    <w:rsid w:val="00FD7E1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F54A65"/>
    <w:p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F54A65"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F54A65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269DB"/>
  </w:style>
  <w:style w:type="paragraph" w:styleId="a3">
    <w:name w:val="Balloon Text"/>
    <w:basedOn w:val="a"/>
    <w:semiHidden/>
    <w:rsid w:val="007570C2"/>
    <w:rPr>
      <w:rFonts w:cs="Tahoma"/>
      <w:sz w:val="16"/>
      <w:szCs w:val="16"/>
    </w:rPr>
  </w:style>
  <w:style w:type="paragraph" w:styleId="a4">
    <w:name w:val="header"/>
    <w:basedOn w:val="a"/>
    <w:link w:val="Char"/>
    <w:rsid w:val="00A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머리글 Char"/>
    <w:basedOn w:val="a0"/>
    <w:link w:val="a4"/>
    <w:rsid w:val="00A1798C"/>
    <w:rPr>
      <w:rFonts w:ascii="Tahoma" w:eastAsia="굴림" w:hAnsi="Tahoma"/>
      <w:sz w:val="18"/>
      <w:szCs w:val="18"/>
      <w:lang w:eastAsia="ko-KR"/>
    </w:rPr>
  </w:style>
  <w:style w:type="paragraph" w:customStyle="1" w:styleId="Stop">
    <w:name w:val="Stop"/>
    <w:basedOn w:val="Body"/>
    <w:rsid w:val="0074189D"/>
    <w:pPr>
      <w:framePr w:hSpace="187" w:wrap="around" w:vAnchor="page" w:hAnchor="page" w:xAlign="center" w:y="865"/>
      <w:suppressOverlap/>
      <w:jc w:val="right"/>
    </w:pPr>
  </w:style>
  <w:style w:type="paragraph" w:customStyle="1" w:styleId="Start">
    <w:name w:val="Start"/>
    <w:basedOn w:val="Body"/>
    <w:rsid w:val="0074189D"/>
    <w:pPr>
      <w:framePr w:hSpace="187" w:wrap="around" w:vAnchor="page" w:hAnchor="page" w:xAlign="center" w:y="865"/>
      <w:suppressOverlap/>
    </w:pPr>
  </w:style>
  <w:style w:type="paragraph" w:customStyle="1" w:styleId="Centered">
    <w:name w:val="Centered"/>
    <w:basedOn w:val="Body"/>
    <w:rsid w:val="0074189D"/>
    <w:pPr>
      <w:framePr w:hSpace="187" w:wrap="around" w:vAnchor="page" w:hAnchor="page" w:xAlign="center" w:y="865"/>
      <w:suppressOverlap/>
      <w:jc w:val="center"/>
    </w:pPr>
  </w:style>
  <w:style w:type="paragraph" w:styleId="a5">
    <w:name w:val="footer"/>
    <w:basedOn w:val="a"/>
    <w:link w:val="Char0"/>
    <w:rsid w:val="00A1798C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rsid w:val="00A1798C"/>
    <w:rPr>
      <w:rFonts w:ascii="Tahoma" w:eastAsia="굴림" w:hAnsi="Tahom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&#48149;&#54812;&#47532;\AppData\Roaming\Microsoft\Templates\&#53804;&#50557;%20&#51068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933867-E511-4C42-A807-121510E9A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C:\Users\박혜리\AppData\Roaming\Microsoft\Templates\투약 일지.dotx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김재익</cp:lastModifiedBy>
  <cp:revision>3</cp:revision>
  <cp:lastPrinted>2018-08-03T03:59:00Z</cp:lastPrinted>
  <dcterms:created xsi:type="dcterms:W3CDTF">2018-08-03T06:55:00Z</dcterms:created>
  <dcterms:modified xsi:type="dcterms:W3CDTF">2018-08-09T10:41:00Z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TC010234451042</vt:lpwstr>
  </property>
</Properties>
</file>